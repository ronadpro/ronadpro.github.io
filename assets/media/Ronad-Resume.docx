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2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072"/>
      </w:tblGrid>
      <w:tr w:rsidR="00692703" w:rsidRPr="00CF1A49" w14:paraId="6AD993D8" w14:textId="77777777" w:rsidTr="00C53DF5">
        <w:trPr>
          <w:trHeight w:hRule="exact" w:val="1486"/>
        </w:trPr>
        <w:tc>
          <w:tcPr>
            <w:tcW w:w="11072" w:type="dxa"/>
            <w:tcMar>
              <w:top w:w="0" w:type="dxa"/>
              <w:bottom w:w="0" w:type="dxa"/>
            </w:tcMar>
          </w:tcPr>
          <w:p w14:paraId="6965F9FA" w14:textId="3109A321" w:rsidR="00692703" w:rsidRPr="00CF1A49" w:rsidRDefault="002352B4" w:rsidP="00913946">
            <w:pPr>
              <w:pStyle w:val="Title"/>
            </w:pPr>
            <w:r>
              <w:t>RONAD DAVE B.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ARIOLA</w:t>
            </w:r>
          </w:p>
          <w:p w14:paraId="0833C836" w14:textId="72678089" w:rsidR="00692703" w:rsidRPr="00CF1A49" w:rsidRDefault="002352B4" w:rsidP="00913946">
            <w:pPr>
              <w:pStyle w:val="ContactInfo"/>
              <w:contextualSpacing w:val="0"/>
            </w:pPr>
            <w:r>
              <w:t>3343 Gun-ob, Lapu-Lapu City, Cebu</w:t>
            </w:r>
            <w:r w:rsidR="001718D0">
              <w:t>, Philippines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68802EA302643DBBC77E876E61DDE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352B4">
                  <w:rPr>
                    <w:b/>
                    <w:bCs/>
                    <w:sz w:val="28"/>
                    <w:szCs w:val="28"/>
                  </w:rPr>
                  <w:t>·</w:t>
                </w:r>
              </w:sdtContent>
            </w:sdt>
            <w:r w:rsidR="00692703" w:rsidRPr="00CF1A49">
              <w:t xml:space="preserve"> </w:t>
            </w:r>
            <w:r>
              <w:t>09155953045</w:t>
            </w:r>
          </w:p>
          <w:p w14:paraId="459471AB" w14:textId="0484A059" w:rsidR="00692703" w:rsidRPr="00CF1A49" w:rsidRDefault="002352B4" w:rsidP="00913946">
            <w:pPr>
              <w:pStyle w:val="ContactInfoEmphasis"/>
              <w:contextualSpacing w:val="0"/>
            </w:pPr>
            <w:r>
              <w:t>ronadpro@gmail.com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54C23FE0EC6405E9959E209483DBD8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A427805E17C54947A041F78FFFE36F26"/>
                </w:placeholder>
                <w15:appearance w15:val="hidden"/>
              </w:sdtPr>
              <w:sdtEndPr/>
              <w:sdtContent>
                <w:hyperlink r:id="rId7" w:history="1">
                  <w:r w:rsidRPr="002352B4">
                    <w:rPr>
                      <w:rStyle w:val="Hyperlink"/>
                      <w:color w:val="1D824C" w:themeColor="accent1"/>
                    </w:rPr>
                    <w:t>LinkedIn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02A0AF7E75C4E4F98D9C5788FA24EF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Pr="002352B4">
                <w:rPr>
                  <w:rStyle w:val="Hyperlink"/>
                  <w:color w:val="1D824C" w:themeColor="accent1"/>
                </w:rPr>
                <w:t>Portfolio</w:t>
              </w:r>
            </w:hyperlink>
          </w:p>
        </w:tc>
      </w:tr>
      <w:tr w:rsidR="009571D8" w:rsidRPr="00CF1A49" w14:paraId="6A1C475D" w14:textId="77777777" w:rsidTr="00C53DF5">
        <w:trPr>
          <w:trHeight w:val="2430"/>
        </w:trPr>
        <w:tc>
          <w:tcPr>
            <w:tcW w:w="11072" w:type="dxa"/>
            <w:tcMar>
              <w:top w:w="432" w:type="dxa"/>
            </w:tcMar>
          </w:tcPr>
          <w:p w14:paraId="4526DEEE" w14:textId="77777777" w:rsidR="00D72377" w:rsidRDefault="00D72377" w:rsidP="009E0A16">
            <w:pPr>
              <w:pStyle w:val="NoSpacing"/>
              <w:rPr>
                <w:rFonts w:cs="Arial"/>
                <w:color w:val="404040" w:themeColor="text1" w:themeTint="BF"/>
              </w:rPr>
            </w:pPr>
          </w:p>
          <w:p w14:paraId="3809C6CC" w14:textId="26F32837" w:rsidR="00E551A4" w:rsidRPr="00D72377" w:rsidRDefault="00E551A4" w:rsidP="009E0A16">
            <w:pPr>
              <w:pStyle w:val="NoSpacing"/>
              <w:rPr>
                <w:rFonts w:cs="Arial"/>
                <w:color w:val="404040" w:themeColor="text1" w:themeTint="BF"/>
                <w:sz w:val="24"/>
                <w:szCs w:val="24"/>
              </w:rPr>
            </w:pPr>
            <w:r w:rsidRPr="00D7237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BE499BA" wp14:editId="184E60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0" cy="1410970"/>
                  <wp:effectExtent l="0" t="0" r="0" b="0"/>
                  <wp:wrapTight wrapText="bothSides">
                    <wp:wrapPolygon edited="0">
                      <wp:start x="8064" y="0"/>
                      <wp:lineTo x="6048" y="875"/>
                      <wp:lineTo x="1440" y="4374"/>
                      <wp:lineTo x="0" y="9332"/>
                      <wp:lineTo x="0" y="10790"/>
                      <wp:lineTo x="576" y="14581"/>
                      <wp:lineTo x="3744" y="19248"/>
                      <wp:lineTo x="8064" y="21289"/>
                      <wp:lineTo x="13248" y="21289"/>
                      <wp:lineTo x="17568" y="19248"/>
                      <wp:lineTo x="17856" y="18956"/>
                      <wp:lineTo x="21024" y="14290"/>
                      <wp:lineTo x="21312" y="10790"/>
                      <wp:lineTo x="21312" y="8749"/>
                      <wp:lineTo x="20160" y="4083"/>
                      <wp:lineTo x="15264" y="875"/>
                      <wp:lineTo x="13248" y="0"/>
                      <wp:lineTo x="8064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52B4" w:rsidRPr="00D72377">
              <w:rPr>
                <w:rFonts w:cs="Arial"/>
                <w:color w:val="404040" w:themeColor="text1" w:themeTint="BF"/>
                <w:sz w:val="24"/>
                <w:szCs w:val="24"/>
              </w:rPr>
              <w:t xml:space="preserve">My </w:t>
            </w:r>
            <w:r w:rsidR="009E0A16" w:rsidRPr="00D72377">
              <w:rPr>
                <w:rFonts w:cs="Arial"/>
                <w:color w:val="404040" w:themeColor="text1" w:themeTint="BF"/>
                <w:sz w:val="24"/>
                <w:szCs w:val="24"/>
              </w:rPr>
              <w:t>role involves implementing, coding, and modifying web applications from mock-up layouts to fully functional websites according to the client's specifications. I create visually appealing and mobile-friendly user interfaces for websites.</w:t>
            </w:r>
            <w:r w:rsidR="009E0A16" w:rsidRPr="00D72377">
              <w:rPr>
                <w:rFonts w:cs="Arial"/>
                <w:color w:val="404040" w:themeColor="text1" w:themeTint="BF"/>
                <w:sz w:val="24"/>
                <w:szCs w:val="24"/>
              </w:rPr>
              <w:t xml:space="preserve"> </w:t>
            </w:r>
            <w:r w:rsidR="009E0A16" w:rsidRPr="00D72377">
              <w:rPr>
                <w:rFonts w:cs="Arial"/>
                <w:color w:val="404040" w:themeColor="text1" w:themeTint="BF"/>
                <w:sz w:val="24"/>
                <w:szCs w:val="24"/>
              </w:rPr>
              <w:t>I am passionate about creating innovative and effective web solutions. Whether you want to build a brand-new website, update your existing website, or optimize your website for search engines, I am here to help.</w:t>
            </w:r>
            <w:r w:rsidR="00D72377">
              <w:rPr>
                <w:rFonts w:cs="Arial"/>
                <w:color w:val="404040" w:themeColor="text1" w:themeTint="BF"/>
                <w:sz w:val="24"/>
                <w:szCs w:val="24"/>
              </w:rPr>
              <w:t xml:space="preserve"> </w:t>
            </w:r>
            <w:r w:rsidR="006D3EF8" w:rsidRPr="006D3EF8">
              <w:rPr>
                <w:rFonts w:cs="Arial"/>
                <w:color w:val="404040" w:themeColor="text1" w:themeTint="BF"/>
                <w:sz w:val="24"/>
                <w:szCs w:val="24"/>
              </w:rPr>
              <w:t>I specialize in WordPress and WooCommerce development, customizing themes, API integration, and custom functionality. I am a well-organized person, a problem solver, and an independent employee with a high attention to detail.</w:t>
            </w:r>
          </w:p>
        </w:tc>
      </w:tr>
    </w:tbl>
    <w:p w14:paraId="59EAB105" w14:textId="77777777" w:rsidR="004E01EB" w:rsidRPr="00CF1A49" w:rsidRDefault="0071651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03E5A2C0AF6420E8CDADFADD6BB3E9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1EC2DE2D" w14:textId="77777777" w:rsidTr="00D66A52">
        <w:tc>
          <w:tcPr>
            <w:tcW w:w="9355" w:type="dxa"/>
          </w:tcPr>
          <w:p w14:paraId="1B95FEC9" w14:textId="13D35250" w:rsidR="001D0BF1" w:rsidRPr="00CF1A49" w:rsidRDefault="003F5437" w:rsidP="001D0BF1">
            <w:pPr>
              <w:pStyle w:val="Heading3"/>
              <w:contextualSpacing w:val="0"/>
              <w:outlineLvl w:val="2"/>
            </w:pPr>
            <w:r>
              <w:t>MARCH</w:t>
            </w:r>
            <w:r w:rsidR="00023CE0">
              <w:t xml:space="preserve"> 20</w:t>
            </w:r>
            <w:r>
              <w:t>19</w:t>
            </w:r>
            <w:r w:rsidR="00023CE0">
              <w:t xml:space="preserve"> - PRESENT</w:t>
            </w:r>
          </w:p>
          <w:p w14:paraId="645C230F" w14:textId="076727B5" w:rsidR="001D0BF1" w:rsidRPr="00CF1A49" w:rsidRDefault="00023CE0" w:rsidP="001D0BF1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="001D0BF1" w:rsidRPr="00CF1A49">
              <w:t xml:space="preserve">, </w:t>
            </w:r>
            <w:r w:rsidR="004572D2">
              <w:rPr>
                <w:rStyle w:val="SubtleReference"/>
              </w:rPr>
              <w:t xml:space="preserve">Delonix </w:t>
            </w:r>
            <w:r w:rsidR="00C53DF5">
              <w:rPr>
                <w:rStyle w:val="SubtleReference"/>
              </w:rPr>
              <w:t>MARKETING CORPORATIOn</w:t>
            </w:r>
          </w:p>
          <w:p w14:paraId="57424755" w14:textId="7B4DF0D9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781DA034" w14:textId="55A6420E" w:rsidR="00184B1A" w:rsidRDefault="00184B1A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Custom Coding</w:t>
            </w:r>
            <w:r w:rsidRPr="00184B1A">
              <w:t>.</w:t>
            </w:r>
            <w:r>
              <w:t xml:space="preserve"> Theme and Plugin Customization, Custom Functionalities, Custom Short </w:t>
            </w:r>
            <w:r w:rsidR="009E0A16">
              <w:t>C</w:t>
            </w:r>
            <w:r>
              <w:t>odes, WooCommerce Custom</w:t>
            </w:r>
            <w:r w:rsidR="00846F05">
              <w:t>i</w:t>
            </w:r>
            <w:r>
              <w:t>zation.</w:t>
            </w:r>
          </w:p>
          <w:p w14:paraId="24B76252" w14:textId="675AA724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Server Admin</w:t>
            </w:r>
            <w:r w:rsidRPr="004572D2">
              <w:t>.</w:t>
            </w:r>
            <w:r>
              <w:t xml:space="preserve"> Monitor, Configure hosting server WHM</w:t>
            </w:r>
            <w:r w:rsidR="00846F05">
              <w:t>,</w:t>
            </w:r>
            <w:r>
              <w:t xml:space="preserve"> PLESK</w:t>
            </w:r>
            <w:r w:rsidR="00846F05">
              <w:t>, SG</w:t>
            </w:r>
          </w:p>
          <w:p w14:paraId="7F706D77" w14:textId="77777777" w:rsidR="004572D2" w:rsidRDefault="004572D2" w:rsidP="004572D2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172465D2" w14:textId="77777777" w:rsidR="004572D2" w:rsidRPr="004572D2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41D3558C" w14:textId="6640F4A4" w:rsidR="004572D2" w:rsidRPr="009E0A16" w:rsidRDefault="004572D2" w:rsidP="004572D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64F62472" w14:textId="1E289D69" w:rsidR="009E0A16" w:rsidRPr="009E0A16" w:rsidRDefault="009E0A16" w:rsidP="004572D2">
            <w:pPr>
              <w:pStyle w:val="ListParagraph"/>
              <w:numPr>
                <w:ilvl w:val="0"/>
                <w:numId w:val="15"/>
              </w:numPr>
            </w:pPr>
            <w:r w:rsidRPr="009E0A16">
              <w:rPr>
                <w:b/>
                <w:bCs/>
              </w:rPr>
              <w:t xml:space="preserve">SEO </w:t>
            </w:r>
            <w:r w:rsidRPr="009E0A16">
              <w:t>optimize websites and online content to rank higher in search engine results pages (SERPs) and drive organic traffic</w:t>
            </w:r>
          </w:p>
          <w:p w14:paraId="799FB4DC" w14:textId="4C646CC4" w:rsidR="00AF0EA4" w:rsidRDefault="004572D2" w:rsidP="00AF0EA4">
            <w:pPr>
              <w:pStyle w:val="ListParagraph"/>
              <w:numPr>
                <w:ilvl w:val="0"/>
                <w:numId w:val="15"/>
              </w:numPr>
            </w:pPr>
            <w:r>
              <w:t xml:space="preserve">Guiding and Monitoring Junior </w:t>
            </w:r>
            <w:r w:rsidR="003F5437">
              <w:t xml:space="preserve">Web </w:t>
            </w:r>
            <w:r>
              <w:t xml:space="preserve">Developers </w:t>
            </w:r>
            <w:r w:rsidR="003F5437">
              <w:t>for standard</w:t>
            </w:r>
            <w:r w:rsidR="00846F05">
              <w:t>s</w:t>
            </w:r>
            <w:r w:rsidR="003F5437">
              <w:t xml:space="preserve"> and checklist</w:t>
            </w:r>
          </w:p>
          <w:p w14:paraId="3DB9DF93" w14:textId="20BCEC08" w:rsidR="00C53DF5" w:rsidRPr="004572D2" w:rsidRDefault="00C53DF5" w:rsidP="00AF0EA4"/>
        </w:tc>
      </w:tr>
      <w:tr w:rsidR="00F61DF9" w:rsidRPr="00CF1A49" w14:paraId="05217281" w14:textId="77777777" w:rsidTr="00F61DF9">
        <w:tc>
          <w:tcPr>
            <w:tcW w:w="9355" w:type="dxa"/>
            <w:tcMar>
              <w:top w:w="216" w:type="dxa"/>
            </w:tcMar>
          </w:tcPr>
          <w:p w14:paraId="69D7ECD8" w14:textId="5D562689" w:rsidR="004572D2" w:rsidRPr="00CF1A49" w:rsidRDefault="003F5437" w:rsidP="004572D2">
            <w:pPr>
              <w:pStyle w:val="Heading3"/>
              <w:contextualSpacing w:val="0"/>
              <w:outlineLvl w:val="2"/>
            </w:pPr>
            <w:r>
              <w:t>MAY 2017</w:t>
            </w:r>
            <w:r w:rsidR="004572D2">
              <w:t xml:space="preserve"> </w:t>
            </w:r>
            <w:r>
              <w:t>-</w:t>
            </w:r>
            <w:r w:rsidR="001718D0">
              <w:t xml:space="preserve"> </w:t>
            </w:r>
            <w:r>
              <w:t>JAN</w:t>
            </w:r>
            <w:r w:rsidR="001718D0">
              <w:t>UA</w:t>
            </w:r>
            <w:r>
              <w:t>RY 2019</w:t>
            </w:r>
          </w:p>
          <w:p w14:paraId="1BA60E76" w14:textId="66E72E6A" w:rsidR="004572D2" w:rsidRPr="00CF1A49" w:rsidRDefault="004572D2" w:rsidP="004572D2">
            <w:pPr>
              <w:pStyle w:val="Heading2"/>
              <w:contextualSpacing w:val="0"/>
              <w:outlineLvl w:val="1"/>
            </w:pPr>
            <w:r>
              <w:t>SENIOR WEB DEVELOPER</w:t>
            </w:r>
            <w:r w:rsidRPr="00CF1A49">
              <w:t xml:space="preserve">, </w:t>
            </w:r>
            <w:r w:rsidR="003F5437" w:rsidRPr="003F5437">
              <w:rPr>
                <w:b w:val="0"/>
                <w:color w:val="595959" w:themeColor="text1" w:themeTint="A6"/>
              </w:rPr>
              <w:t>titan digital pty ltd</w:t>
            </w:r>
          </w:p>
          <w:p w14:paraId="5FAE4EBD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B72279C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Web Maintenance</w:t>
            </w:r>
            <w:r>
              <w:t xml:space="preserve">. </w:t>
            </w:r>
            <w:r w:rsidRPr="004572D2">
              <w:t>Monitor, Update, and Backup website to ensure website</w:t>
            </w:r>
            <w:r>
              <w:t>s</w:t>
            </w:r>
            <w:r w:rsidRPr="004572D2">
              <w:t xml:space="preserve"> is up and running and using the latest updates</w:t>
            </w:r>
            <w:r>
              <w:t>.</w:t>
            </w:r>
          </w:p>
          <w:p w14:paraId="05663EA1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3E7D4762" w14:textId="307AB3BB" w:rsidR="003F5437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1DD39604" w14:textId="634E6716" w:rsidR="003F5437" w:rsidRDefault="003F5437" w:rsidP="003F5437">
            <w:pPr>
              <w:rPr>
                <w:b/>
                <w:bCs/>
              </w:rPr>
            </w:pPr>
          </w:p>
          <w:p w14:paraId="51D5A775" w14:textId="77777777" w:rsidR="00C53DF5" w:rsidRPr="003F5437" w:rsidRDefault="00C53DF5" w:rsidP="003F5437">
            <w:pPr>
              <w:rPr>
                <w:b/>
                <w:bCs/>
              </w:rPr>
            </w:pPr>
          </w:p>
          <w:p w14:paraId="19F8D224" w14:textId="77777777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t>JANUARY 2016 – APRIL 2017</w:t>
            </w:r>
          </w:p>
          <w:p w14:paraId="79A2694B" w14:textId="68F4AF5B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Odusee Philippines, Inc.</w:t>
            </w:r>
          </w:p>
          <w:p w14:paraId="66AE679E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1F364AA0" w14:textId="77777777" w:rsidR="003F5437" w:rsidRPr="004572D2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>Integration</w:t>
            </w:r>
            <w:r>
              <w:rPr>
                <w:b/>
                <w:bCs/>
              </w:rPr>
              <w:t xml:space="preserve">. </w:t>
            </w:r>
            <w:r>
              <w:t>Integrate 3</w:t>
            </w:r>
            <w:r w:rsidRPr="004572D2">
              <w:rPr>
                <w:vertAlign w:val="superscript"/>
              </w:rPr>
              <w:t>rd</w:t>
            </w:r>
            <w:r>
              <w:t xml:space="preserve"> party app to the website</w:t>
            </w:r>
          </w:p>
          <w:p w14:paraId="00D99DD7" w14:textId="47052DB3" w:rsidR="003F5437" w:rsidRPr="00D72377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56592CE2" w14:textId="2D7763C7" w:rsidR="003F5437" w:rsidRDefault="003F5437" w:rsidP="003F5437">
            <w:pPr>
              <w:rPr>
                <w:b/>
                <w:bCs/>
              </w:rPr>
            </w:pPr>
          </w:p>
          <w:p w14:paraId="7E481690" w14:textId="6FBB263B" w:rsidR="003F5437" w:rsidRPr="00CF1A49" w:rsidRDefault="003F5437" w:rsidP="003F5437">
            <w:pPr>
              <w:pStyle w:val="Heading3"/>
              <w:contextualSpacing w:val="0"/>
              <w:outlineLvl w:val="2"/>
            </w:pPr>
            <w:r>
              <w:lastRenderedPageBreak/>
              <w:t>MAY 2015 – NOVEMBER 2015</w:t>
            </w:r>
          </w:p>
          <w:p w14:paraId="2E967DD6" w14:textId="6307BA68" w:rsidR="003F5437" w:rsidRPr="00CF1A49" w:rsidRDefault="003F5437" w:rsidP="003F5437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3F5437">
              <w:rPr>
                <w:b w:val="0"/>
                <w:color w:val="595959" w:themeColor="text1" w:themeTint="A6"/>
              </w:rPr>
              <w:t>Time River Design Inc.</w:t>
            </w:r>
          </w:p>
          <w:p w14:paraId="5E664764" w14:textId="77777777" w:rsidR="003F5437" w:rsidRDefault="003F5437" w:rsidP="003F5437">
            <w:pPr>
              <w:pStyle w:val="ListParagraph"/>
              <w:numPr>
                <w:ilvl w:val="0"/>
                <w:numId w:val="15"/>
              </w:numPr>
            </w:pPr>
            <w:r w:rsidRPr="004572D2">
              <w:rPr>
                <w:b/>
                <w:bCs/>
              </w:rPr>
              <w:t>Implementor</w:t>
            </w:r>
            <w:r>
              <w:t>. Build website from scratch from design to full functional website.</w:t>
            </w:r>
          </w:p>
          <w:p w14:paraId="2D286E6A" w14:textId="1F165BA4" w:rsidR="00F61DF9" w:rsidRPr="00AF0EA4" w:rsidRDefault="003F5437" w:rsidP="003F5437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4572D2">
              <w:rPr>
                <w:b/>
                <w:bCs/>
              </w:rPr>
              <w:t xml:space="preserve">Troubleshooting. </w:t>
            </w:r>
            <w:r>
              <w:t>Troubleshoot problem and applying solution</w:t>
            </w:r>
          </w:p>
          <w:p w14:paraId="37C65EA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19BB695C" w14:textId="77777777" w:rsidR="00AF0EA4" w:rsidRPr="00AF0EA4" w:rsidRDefault="00AF0EA4" w:rsidP="00AF0EA4">
            <w:pPr>
              <w:rPr>
                <w:b/>
                <w:bCs/>
              </w:rPr>
            </w:pPr>
          </w:p>
          <w:p w14:paraId="40FF9223" w14:textId="04CA5C19" w:rsidR="00AF0EA4" w:rsidRPr="00CF1A49" w:rsidRDefault="00AF0EA4" w:rsidP="00AF0EA4">
            <w:pPr>
              <w:pStyle w:val="Heading3"/>
              <w:contextualSpacing w:val="0"/>
              <w:outlineLvl w:val="2"/>
            </w:pPr>
            <w:r>
              <w:t>NOVEMBER 2014 – FEBRUARY 2015</w:t>
            </w:r>
          </w:p>
          <w:p w14:paraId="279613A5" w14:textId="61A3E0E2" w:rsidR="00AF0EA4" w:rsidRPr="00CF1A49" w:rsidRDefault="00AF0EA4" w:rsidP="00AF0EA4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AF0EA4">
              <w:rPr>
                <w:b w:val="0"/>
                <w:color w:val="595959" w:themeColor="text1" w:themeTint="A6"/>
              </w:rPr>
              <w:t>Desired Ranking Solution Inc</w:t>
            </w:r>
          </w:p>
          <w:p w14:paraId="533A283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bCs/>
              </w:rPr>
              <w:t>Web Content Editor</w:t>
            </w:r>
          </w:p>
          <w:p w14:paraId="2402D8F9" w14:textId="77777777" w:rsidR="00AF0EA4" w:rsidRPr="00AF0EA4" w:rsidRDefault="00AF0EA4" w:rsidP="00AF0EA4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SEO Content Editor</w:t>
            </w:r>
          </w:p>
          <w:p w14:paraId="2E40C063" w14:textId="7AFBCB89" w:rsidR="00D72377" w:rsidRPr="00AF0EA4" w:rsidRDefault="00AF0EA4" w:rsidP="00D72377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Front-end styling</w:t>
            </w:r>
          </w:p>
        </w:tc>
      </w:tr>
    </w:tbl>
    <w:p w14:paraId="6F327ED9" w14:textId="6B190DBE" w:rsidR="00DA59AA" w:rsidRDefault="00DA59AA" w:rsidP="00D72377"/>
    <w:p w14:paraId="3B3134EC" w14:textId="486E2754" w:rsidR="00D72377" w:rsidRDefault="00D72377" w:rsidP="00D72377"/>
    <w:p w14:paraId="44E7A313" w14:textId="77777777" w:rsidR="00D72377" w:rsidRDefault="00D72377" w:rsidP="00D72377"/>
    <w:sdt>
      <w:sdtPr>
        <w:alias w:val="Education:"/>
        <w:tag w:val="Education:"/>
        <w:id w:val="-1908763273"/>
        <w:placeholder>
          <w:docPart w:val="7C2961E8E72445B6AD56330D985272F1"/>
        </w:placeholder>
        <w:temporary/>
        <w:showingPlcHdr/>
        <w15:appearance w15:val="hidden"/>
      </w:sdtPr>
      <w:sdtContent>
        <w:p w14:paraId="658D472C" w14:textId="66266C63" w:rsidR="00D72377" w:rsidRPr="00D72377" w:rsidRDefault="00D72377" w:rsidP="0097790C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595959" w:themeColor="text1" w:themeTint="A6"/>
              <w:sz w:val="22"/>
              <w:szCs w:val="22"/>
            </w:rPr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141A711D" w14:textId="77777777" w:rsidTr="00D66A52">
        <w:tc>
          <w:tcPr>
            <w:tcW w:w="9355" w:type="dxa"/>
          </w:tcPr>
          <w:p w14:paraId="7F394FAD" w14:textId="593518F6" w:rsidR="001D0BF1" w:rsidRPr="00CF1A49" w:rsidRDefault="002352B4" w:rsidP="001D0BF1">
            <w:pPr>
              <w:pStyle w:val="Heading3"/>
              <w:contextualSpacing w:val="0"/>
              <w:outlineLvl w:val="2"/>
            </w:pPr>
            <w:r>
              <w:t>2008-2011</w:t>
            </w:r>
          </w:p>
          <w:p w14:paraId="63FDA11B" w14:textId="6F06C7D0" w:rsidR="007538DC" w:rsidRPr="00CF1A49" w:rsidRDefault="002352B4" w:rsidP="002352B4">
            <w:pPr>
              <w:pStyle w:val="Heading2"/>
              <w:contextualSpacing w:val="0"/>
              <w:outlineLvl w:val="1"/>
            </w:pPr>
            <w:r>
              <w:t>Computer Electronics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SYSTEM TECHNOLOGY INSTITUTE</w:t>
            </w:r>
          </w:p>
        </w:tc>
      </w:tr>
      <w:tr w:rsidR="00F61DF9" w:rsidRPr="00CF1A49" w14:paraId="5E920070" w14:textId="77777777" w:rsidTr="00F61DF9">
        <w:tc>
          <w:tcPr>
            <w:tcW w:w="9355" w:type="dxa"/>
            <w:tcMar>
              <w:top w:w="216" w:type="dxa"/>
            </w:tcMar>
          </w:tcPr>
          <w:p w14:paraId="55721304" w14:textId="26A223ED" w:rsidR="00F61DF9" w:rsidRPr="00CF1A49" w:rsidRDefault="002352B4" w:rsidP="00F61DF9">
            <w:pPr>
              <w:pStyle w:val="Heading3"/>
              <w:contextualSpacing w:val="0"/>
              <w:outlineLvl w:val="2"/>
            </w:pPr>
            <w:r>
              <w:t>2013-2015</w:t>
            </w:r>
          </w:p>
          <w:p w14:paraId="6B1D4FF9" w14:textId="5F563826" w:rsidR="00E551A4" w:rsidRPr="00E551A4" w:rsidRDefault="002352B4" w:rsidP="002352B4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WEB APPLICATION DEVELOPMENT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AMA COMPUTER LEARNING CENTER</w:t>
            </w:r>
          </w:p>
        </w:tc>
      </w:tr>
    </w:tbl>
    <w:p w14:paraId="0F571F65" w14:textId="2BC016D7" w:rsidR="00D72377" w:rsidRDefault="00D72377" w:rsidP="00D72377"/>
    <w:p w14:paraId="7B99510F" w14:textId="77777777" w:rsidR="00D72377" w:rsidRDefault="00D72377" w:rsidP="00D72377"/>
    <w:p w14:paraId="6AEE17D5" w14:textId="0567D66A" w:rsidR="00D72377" w:rsidRDefault="00D72377" w:rsidP="00D72377">
      <w:r>
        <w:tab/>
      </w:r>
    </w:p>
    <w:p w14:paraId="33FBEC5E" w14:textId="3D4CC084" w:rsidR="00D72377" w:rsidRPr="00D72377" w:rsidRDefault="00D72377" w:rsidP="00D72377">
      <w:pPr>
        <w:pStyle w:val="Heading1"/>
        <w:rPr>
          <w:rFonts w:eastAsiaTheme="minorHAnsi"/>
        </w:rPr>
      </w:pPr>
      <w:r>
        <w:t>KEY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4E99593" w14:textId="77777777" w:rsidTr="00CF1A49">
        <w:tc>
          <w:tcPr>
            <w:tcW w:w="4675" w:type="dxa"/>
          </w:tcPr>
          <w:p w14:paraId="65706844" w14:textId="2BAC5031" w:rsidR="001E3120" w:rsidRPr="006E1507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HTML</w:t>
            </w:r>
            <w:r>
              <w:t xml:space="preserve">, </w:t>
            </w:r>
            <w:r w:rsidRPr="0042225D">
              <w:rPr>
                <w:b/>
                <w:bCs/>
              </w:rPr>
              <w:t>CSS</w:t>
            </w:r>
            <w:r w:rsidR="0042225D">
              <w:t xml:space="preserve">, </w:t>
            </w:r>
            <w:r w:rsidR="0042225D" w:rsidRPr="0042225D">
              <w:rPr>
                <w:b/>
                <w:bCs/>
              </w:rPr>
              <w:t>SASS</w:t>
            </w:r>
            <w:r w:rsidR="0042225D">
              <w:t xml:space="preserve">, </w:t>
            </w:r>
            <w:r w:rsidR="0042225D" w:rsidRPr="0042225D">
              <w:rPr>
                <w:b/>
                <w:bCs/>
              </w:rPr>
              <w:t>PHP</w:t>
            </w:r>
            <w:r w:rsidR="0042225D">
              <w:t xml:space="preserve">, </w:t>
            </w:r>
            <w:r w:rsidR="0042225D" w:rsidRPr="0042225D">
              <w:rPr>
                <w:b/>
                <w:bCs/>
              </w:rPr>
              <w:t>JAVASCRIPT</w:t>
            </w:r>
            <w:r>
              <w:t>.</w:t>
            </w:r>
          </w:p>
          <w:p w14:paraId="4F4D7EAC" w14:textId="2004C2CB" w:rsidR="001F4E6D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WORDPRESS EXPERT</w:t>
            </w:r>
            <w:r>
              <w:t xml:space="preserve"> – </w:t>
            </w:r>
            <w:r w:rsidR="0042225D">
              <w:t xml:space="preserve">Page Builder, </w:t>
            </w:r>
            <w:r w:rsidR="003F5437">
              <w:t xml:space="preserve">ACF, Custom Template, </w:t>
            </w:r>
            <w:r>
              <w:t>Theming and Plugin Customization, API, 3</w:t>
            </w:r>
            <w:r w:rsidRPr="00023CE0">
              <w:rPr>
                <w:vertAlign w:val="superscript"/>
              </w:rPr>
              <w:t>rd</w:t>
            </w:r>
            <w:r>
              <w:t xml:space="preserve"> Party Integration</w:t>
            </w:r>
          </w:p>
          <w:p w14:paraId="131C90D1" w14:textId="77777777" w:rsidR="0042225D" w:rsidRDefault="0042225D" w:rsidP="0042225D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WooCommerce Expert</w:t>
            </w:r>
            <w:r>
              <w:t xml:space="preserve"> – Custom Functionality and Integration </w:t>
            </w:r>
          </w:p>
          <w:p w14:paraId="245CDD2F" w14:textId="76566043" w:rsidR="0042225D" w:rsidRPr="006E1507" w:rsidRDefault="0042225D" w:rsidP="0042225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63933218" w14:textId="77777777" w:rsidR="0042225D" w:rsidRDefault="0042225D" w:rsidP="0042225D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SEO</w:t>
            </w:r>
            <w:r>
              <w:t xml:space="preserve"> </w:t>
            </w:r>
            <w:r w:rsidRPr="009E0A16">
              <w:t>optimize website</w:t>
            </w:r>
            <w:r>
              <w:t>s</w:t>
            </w:r>
          </w:p>
          <w:p w14:paraId="61EA377C" w14:textId="124D2551" w:rsidR="001E3120" w:rsidRPr="006E1507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Server Admin</w:t>
            </w:r>
            <w:r>
              <w:t xml:space="preserve"> (WHM</w:t>
            </w:r>
            <w:r w:rsidR="00846F05">
              <w:t xml:space="preserve">, </w:t>
            </w:r>
            <w:r>
              <w:t>PLESK</w:t>
            </w:r>
            <w:r w:rsidR="00846F05">
              <w:t>, SG</w:t>
            </w:r>
            <w:r>
              <w:t>)</w:t>
            </w:r>
          </w:p>
          <w:p w14:paraId="7EAFF832" w14:textId="0C8D3A13" w:rsidR="001E3120" w:rsidRDefault="00023CE0" w:rsidP="006E1507">
            <w:pPr>
              <w:pStyle w:val="ListBullet"/>
              <w:contextualSpacing w:val="0"/>
            </w:pPr>
            <w:r>
              <w:t>Experienced in Node.js, Bower, Gulp, GitHub</w:t>
            </w:r>
          </w:p>
          <w:p w14:paraId="20F9AF50" w14:textId="212570D1" w:rsidR="0042225D" w:rsidRDefault="0042225D" w:rsidP="006E1507">
            <w:pPr>
              <w:pStyle w:val="ListBullet"/>
              <w:contextualSpacing w:val="0"/>
            </w:pPr>
            <w:r>
              <w:t xml:space="preserve">Knowledgeable in </w:t>
            </w:r>
            <w:r w:rsidRPr="0042225D">
              <w:rPr>
                <w:b/>
                <w:bCs/>
              </w:rPr>
              <w:t>Shopify</w:t>
            </w:r>
          </w:p>
          <w:p w14:paraId="715F6D1B" w14:textId="30DA802C" w:rsidR="00023CE0" w:rsidRPr="006E1507" w:rsidRDefault="00023CE0" w:rsidP="006E1507">
            <w:pPr>
              <w:pStyle w:val="ListBullet"/>
              <w:contextualSpacing w:val="0"/>
            </w:pPr>
            <w:r w:rsidRPr="0042225D">
              <w:rPr>
                <w:b/>
                <w:bCs/>
              </w:rPr>
              <w:t>W3C</w:t>
            </w:r>
            <w:r>
              <w:t xml:space="preserve"> and </w:t>
            </w:r>
            <w:r w:rsidRPr="0042225D">
              <w:rPr>
                <w:b/>
                <w:bCs/>
              </w:rPr>
              <w:t>BEM</w:t>
            </w:r>
            <w:r>
              <w:t xml:space="preserve"> coding standard</w:t>
            </w:r>
          </w:p>
        </w:tc>
      </w:tr>
    </w:tbl>
    <w:p w14:paraId="0FB0FDB4" w14:textId="110D9A18" w:rsidR="00B51D1B" w:rsidRPr="006E1507" w:rsidRDefault="00B51D1B" w:rsidP="006E1507"/>
    <w:sectPr w:rsidR="00B51D1B" w:rsidRPr="006E1507" w:rsidSect="00D72377">
      <w:footerReference w:type="default" r:id="rId10"/>
      <w:headerReference w:type="firs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1749" w14:textId="77777777" w:rsidR="00716519" w:rsidRDefault="00716519" w:rsidP="0068194B">
      <w:r>
        <w:separator/>
      </w:r>
    </w:p>
    <w:p w14:paraId="1E271C85" w14:textId="77777777" w:rsidR="00716519" w:rsidRDefault="00716519"/>
    <w:p w14:paraId="5D7DDB5A" w14:textId="77777777" w:rsidR="00716519" w:rsidRDefault="00716519"/>
  </w:endnote>
  <w:endnote w:type="continuationSeparator" w:id="0">
    <w:p w14:paraId="17C7DE79" w14:textId="77777777" w:rsidR="00716519" w:rsidRDefault="00716519" w:rsidP="0068194B">
      <w:r>
        <w:continuationSeparator/>
      </w:r>
    </w:p>
    <w:p w14:paraId="69AE8D43" w14:textId="77777777" w:rsidR="00716519" w:rsidRDefault="00716519"/>
    <w:p w14:paraId="686E4437" w14:textId="77777777" w:rsidR="00716519" w:rsidRDefault="00716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AE7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7B57" w14:textId="77777777" w:rsidR="00716519" w:rsidRDefault="00716519" w:rsidP="0068194B">
      <w:r>
        <w:separator/>
      </w:r>
    </w:p>
    <w:p w14:paraId="2C2987F5" w14:textId="77777777" w:rsidR="00716519" w:rsidRDefault="00716519"/>
    <w:p w14:paraId="50518331" w14:textId="77777777" w:rsidR="00716519" w:rsidRDefault="00716519"/>
  </w:footnote>
  <w:footnote w:type="continuationSeparator" w:id="0">
    <w:p w14:paraId="6BA04B70" w14:textId="77777777" w:rsidR="00716519" w:rsidRDefault="00716519" w:rsidP="0068194B">
      <w:r>
        <w:continuationSeparator/>
      </w:r>
    </w:p>
    <w:p w14:paraId="7F7AF41B" w14:textId="77777777" w:rsidR="00716519" w:rsidRDefault="00716519"/>
    <w:p w14:paraId="2AF3A9B8" w14:textId="77777777" w:rsidR="00716519" w:rsidRDefault="007165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192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64E40F" wp14:editId="578DD9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319C5F8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365.25pt;height:360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930D1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741D65"/>
    <w:multiLevelType w:val="hybridMultilevel"/>
    <w:tmpl w:val="B3FA29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87EA2"/>
    <w:multiLevelType w:val="hybridMultilevel"/>
    <w:tmpl w:val="A3822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B4"/>
    <w:rsid w:val="000001EF"/>
    <w:rsid w:val="00007322"/>
    <w:rsid w:val="00007728"/>
    <w:rsid w:val="00022EB2"/>
    <w:rsid w:val="00023CE0"/>
    <w:rsid w:val="00024584"/>
    <w:rsid w:val="00024730"/>
    <w:rsid w:val="00026126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18D0"/>
    <w:rsid w:val="00174676"/>
    <w:rsid w:val="001755A8"/>
    <w:rsid w:val="00184014"/>
    <w:rsid w:val="00184B1A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2B4"/>
    <w:rsid w:val="00236D54"/>
    <w:rsid w:val="00241D8C"/>
    <w:rsid w:val="00241FDB"/>
    <w:rsid w:val="0024720C"/>
    <w:rsid w:val="002617AE"/>
    <w:rsid w:val="002638D0"/>
    <w:rsid w:val="002647D3"/>
    <w:rsid w:val="002749E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5437"/>
    <w:rsid w:val="00405128"/>
    <w:rsid w:val="00406CFF"/>
    <w:rsid w:val="00416B25"/>
    <w:rsid w:val="00420592"/>
    <w:rsid w:val="0042225D"/>
    <w:rsid w:val="004319E0"/>
    <w:rsid w:val="00437E8C"/>
    <w:rsid w:val="00440225"/>
    <w:rsid w:val="00457155"/>
    <w:rsid w:val="004572D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3D7F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3EF8"/>
    <w:rsid w:val="006D65FA"/>
    <w:rsid w:val="006E1507"/>
    <w:rsid w:val="00705AED"/>
    <w:rsid w:val="00712D8B"/>
    <w:rsid w:val="00716519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B11"/>
    <w:rsid w:val="00834955"/>
    <w:rsid w:val="00846F0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0A16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EA4"/>
    <w:rsid w:val="00B10EBE"/>
    <w:rsid w:val="00B11B78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1415"/>
    <w:rsid w:val="00C47FA6"/>
    <w:rsid w:val="00C53DF5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37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1A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B04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F2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35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adpro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nad-dave-ariola-a5ba9910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d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8802EA302643DBBC77E876E61D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0CE6B-1BB5-4A81-9DCC-6EB96B5919D4}"/>
      </w:docPartPr>
      <w:docPartBody>
        <w:p w:rsidR="00E9494A" w:rsidRDefault="0006289D">
          <w:pPr>
            <w:pStyle w:val="668802EA302643DBBC77E876E61DDE90"/>
          </w:pPr>
          <w:r w:rsidRPr="00CF1A49">
            <w:t>·</w:t>
          </w:r>
        </w:p>
      </w:docPartBody>
    </w:docPart>
    <w:docPart>
      <w:docPartPr>
        <w:name w:val="F54C23FE0EC6405E9959E209483D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0345-D3B9-437F-B5B7-C75A3FAB7FC5}"/>
      </w:docPartPr>
      <w:docPartBody>
        <w:p w:rsidR="00E9494A" w:rsidRDefault="0006289D">
          <w:pPr>
            <w:pStyle w:val="F54C23FE0EC6405E9959E209483DBD81"/>
          </w:pPr>
          <w:r w:rsidRPr="00CF1A49">
            <w:t>·</w:t>
          </w:r>
        </w:p>
      </w:docPartBody>
    </w:docPart>
    <w:docPart>
      <w:docPartPr>
        <w:name w:val="A427805E17C54947A041F78FFFE3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AEEB-8FE3-4DAF-8BE0-60C4689B88BE}"/>
      </w:docPartPr>
      <w:docPartBody>
        <w:p w:rsidR="00E9494A" w:rsidRDefault="0006289D">
          <w:pPr>
            <w:pStyle w:val="A427805E17C54947A041F78FFFE36F26"/>
          </w:pPr>
          <w:r w:rsidRPr="00CF1A49">
            <w:t>LinkedIn Profile</w:t>
          </w:r>
        </w:p>
      </w:docPartBody>
    </w:docPart>
    <w:docPart>
      <w:docPartPr>
        <w:name w:val="102A0AF7E75C4E4F98D9C5788FA24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5CAD-CC25-4220-8D54-C1C2A79B819A}"/>
      </w:docPartPr>
      <w:docPartBody>
        <w:p w:rsidR="00E9494A" w:rsidRDefault="0006289D">
          <w:pPr>
            <w:pStyle w:val="102A0AF7E75C4E4F98D9C5788FA24EF3"/>
          </w:pPr>
          <w:r w:rsidRPr="00CF1A49">
            <w:t>·</w:t>
          </w:r>
        </w:p>
      </w:docPartBody>
    </w:docPart>
    <w:docPart>
      <w:docPartPr>
        <w:name w:val="603E5A2C0AF6420E8CDADFADD6BB3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F7A2-2B1F-4C17-A81A-77149DB9B38D}"/>
      </w:docPartPr>
      <w:docPartBody>
        <w:p w:rsidR="00E9494A" w:rsidRDefault="0006289D">
          <w:pPr>
            <w:pStyle w:val="603E5A2C0AF6420E8CDADFADD6BB3E99"/>
          </w:pPr>
          <w:r w:rsidRPr="00CF1A49">
            <w:t>Experience</w:t>
          </w:r>
        </w:p>
      </w:docPartBody>
    </w:docPart>
    <w:docPart>
      <w:docPartPr>
        <w:name w:val="7C2961E8E72445B6AD56330D98527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5361A-E5FA-43F9-9730-5E397229B78B}"/>
      </w:docPartPr>
      <w:docPartBody>
        <w:p w:rsidR="00000000" w:rsidRDefault="007D561A" w:rsidP="007D561A">
          <w:pPr>
            <w:pStyle w:val="7C2961E8E72445B6AD56330D985272F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EA"/>
    <w:rsid w:val="0006289D"/>
    <w:rsid w:val="000926EA"/>
    <w:rsid w:val="003B3873"/>
    <w:rsid w:val="007D561A"/>
    <w:rsid w:val="009654E0"/>
    <w:rsid w:val="00AD1991"/>
    <w:rsid w:val="00C4746C"/>
    <w:rsid w:val="00C67485"/>
    <w:rsid w:val="00E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68802EA302643DBBC77E876E61DDE90">
    <w:name w:val="668802EA302643DBBC77E876E61DDE90"/>
  </w:style>
  <w:style w:type="paragraph" w:customStyle="1" w:styleId="F54C23FE0EC6405E9959E209483DBD81">
    <w:name w:val="F54C23FE0EC6405E9959E209483DBD81"/>
  </w:style>
  <w:style w:type="paragraph" w:customStyle="1" w:styleId="A427805E17C54947A041F78FFFE36F26">
    <w:name w:val="A427805E17C54947A041F78FFFE36F26"/>
  </w:style>
  <w:style w:type="paragraph" w:customStyle="1" w:styleId="102A0AF7E75C4E4F98D9C5788FA24EF3">
    <w:name w:val="102A0AF7E75C4E4F98D9C5788FA24EF3"/>
  </w:style>
  <w:style w:type="paragraph" w:customStyle="1" w:styleId="603E5A2C0AF6420E8CDADFADD6BB3E99">
    <w:name w:val="603E5A2C0AF6420E8CDADFADD6BB3E9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0D9007F5A834305940A55CD3BC41991">
    <w:name w:val="30D9007F5A834305940A55CD3BC41991"/>
  </w:style>
  <w:style w:type="paragraph" w:customStyle="1" w:styleId="CA9A931DCA014EA882E4C7F0C0360BEB">
    <w:name w:val="CA9A931DCA014EA882E4C7F0C0360BEB"/>
  </w:style>
  <w:style w:type="paragraph" w:customStyle="1" w:styleId="7C2961E8E72445B6AD56330D985272F1">
    <w:name w:val="7C2961E8E72445B6AD56330D985272F1"/>
    <w:rsid w:val="007D561A"/>
    <w:rPr>
      <w:lang w:val="en-US" w:eastAsia="en-US"/>
    </w:rPr>
  </w:style>
  <w:style w:type="paragraph" w:customStyle="1" w:styleId="E6DD2730C67F4B6C97A490A5694468A5">
    <w:name w:val="E6DD2730C67F4B6C97A490A5694468A5"/>
    <w:rsid w:val="007D561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2022-11-16T08:08:00Z</dcterms:created>
  <dcterms:modified xsi:type="dcterms:W3CDTF">2023-05-15T08:51:00Z</dcterms:modified>
  <cp:category/>
</cp:coreProperties>
</file>